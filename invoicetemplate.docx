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07B6E227" w14:textId="149ECBC9" w:rsidR="001A4A7E" w:rsidRDefault="008C1D1B" w:rsidP="008C1D1B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 : {{date}}</w:t>
      </w:r>
    </w:p>
    <w:p w14:paraId="1C42DE17" w14:textId="47A19E86" w:rsidR="008C1D1B" w:rsidRDefault="008C1D1B" w:rsidP="008C1D1B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Invoice Id :{{invoiceid}}</w:t>
      </w:r>
    </w:p>
    <w:p w14:paraId="1E4B623C" w14:textId="385E05ED" w:rsidR="008C1D1B" w:rsidRDefault="008C1D1B" w:rsidP="008C1D1B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 : {{name}}</w:t>
      </w:r>
    </w:p>
    <w:p w14:paraId="0A1626C7" w14:textId="2DDFD537" w:rsidR="008C1D1B" w:rsidRPr="008C1D1B" w:rsidRDefault="008C1D1B" w:rsidP="008C1D1B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 : {{phone}}</w:t>
      </w:r>
    </w:p>
    <w:p w14:paraId="0EE81BC5" w14:textId="77777777" w:rsidR="001A4A7E" w:rsidRDefault="001A4A7E"/>
    <w:tbl>
      <w:tblPr>
        <w:tblStyle w:val="TableGridLight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6082"/>
        <w:gridCol w:w="1116"/>
        <w:gridCol w:w="1316"/>
        <w:gridCol w:w="1566"/>
      </w:tblGrid>
      <w:tr w:rsidR="00A56827" w:rsidRPr="001A4A7E" w14:paraId="21C6596D" w14:textId="77777777" w:rsidTr="00A56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-1899426455"/>
            <w:placeholder>
              <w:docPart w:val="957C6E34F6654322BA945A1C497E1471"/>
            </w:placeholder>
            <w:temporary/>
            <w:showingPlcHdr/>
            <w15:appearance w15:val="hidden"/>
          </w:sdtPr>
          <w:sdtContent>
            <w:tc>
              <w:tcPr>
                <w:tcW w:w="6082" w:type="dxa"/>
                <w:tcMar>
                  <w:top w:w="259" w:type="dxa"/>
                </w:tcMar>
              </w:tcPr>
              <w:p w14:paraId="67E745A3" w14:textId="5FF0615E" w:rsidR="00A56827" w:rsidRPr="001A4A7E" w:rsidRDefault="00A56827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116" w:type="dxa"/>
          </w:tcPr>
          <w:p w14:paraId="2CF36264" w14:textId="22CFF0CC" w:rsidR="00A56827" w:rsidRDefault="00A56827" w:rsidP="008C1D1B">
            <w:pPr>
              <w:pStyle w:val="Heading1"/>
              <w:jc w:val="center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1D17AA6312F5478BA3F99B82C2F66921"/>
            </w:placeholder>
            <w:temporary/>
            <w:showingPlcHdr/>
            <w15:appearance w15:val="hidden"/>
          </w:sdtPr>
          <w:sdtContent>
            <w:tc>
              <w:tcPr>
                <w:tcW w:w="1316" w:type="dxa"/>
                <w:tcMar>
                  <w:top w:w="259" w:type="dxa"/>
                </w:tcMar>
              </w:tcPr>
              <w:p w14:paraId="5183D666" w14:textId="1A1B8614" w:rsidR="00A56827" w:rsidRPr="001A4A7E" w:rsidRDefault="00A56827" w:rsidP="008C1D1B">
                <w:pPr>
                  <w:pStyle w:val="Heading1"/>
                  <w:jc w:val="center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566" w:type="dxa"/>
            <w:tcMar>
              <w:top w:w="259" w:type="dxa"/>
            </w:tcMar>
          </w:tcPr>
          <w:p w14:paraId="49C4E65D" w14:textId="7B2C8D6E" w:rsidR="00A56827" w:rsidRPr="001A4A7E" w:rsidRDefault="00A56827" w:rsidP="008C1D1B">
            <w:pPr>
              <w:pStyle w:val="Heading1"/>
              <w:jc w:val="center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A56827" w:rsidRPr="001A4A7E" w14:paraId="42AAD9F6" w14:textId="77777777" w:rsidTr="00A56827">
        <w:trPr>
          <w:trHeight w:val="288"/>
        </w:trPr>
        <w:tc>
          <w:tcPr>
            <w:tcW w:w="6082" w:type="dxa"/>
          </w:tcPr>
          <w:p w14:paraId="516163B1" w14:textId="55F23B70" w:rsidR="00A56827" w:rsidRPr="001A4A7E" w:rsidRDefault="00A56827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r w:rsidRPr="008C1D1B">
              <w:rPr>
                <w:rFonts w:ascii="Adobe Gothic Std B" w:eastAsia="Adobe Gothic Std B" w:hAnsi="Adobe Gothic Std B"/>
              </w:rPr>
              <w:t>invoicelist</w:t>
            </w:r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116" w:type="dxa"/>
          </w:tcPr>
          <w:p w14:paraId="2D26E1A6" w14:textId="77777777" w:rsidR="00A56827" w:rsidRPr="001A4A7E" w:rsidRDefault="00A56827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316" w:type="dxa"/>
            <w:tcMar>
              <w:left w:w="216" w:type="dxa"/>
              <w:right w:w="216" w:type="dxa"/>
            </w:tcMar>
          </w:tcPr>
          <w:p w14:paraId="7B897697" w14:textId="101267DA" w:rsidR="00A56827" w:rsidRPr="001A4A7E" w:rsidRDefault="00A56827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66" w:type="dxa"/>
            <w:tcMar>
              <w:left w:w="216" w:type="dxa"/>
              <w:right w:w="216" w:type="dxa"/>
            </w:tcMar>
          </w:tcPr>
          <w:p w14:paraId="6397692D" w14:textId="77777777" w:rsidR="00A56827" w:rsidRPr="001A4A7E" w:rsidRDefault="00A56827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A56827" w:rsidRPr="001A4A7E" w14:paraId="33214810" w14:textId="77777777" w:rsidTr="00A56827">
        <w:trPr>
          <w:trHeight w:val="288"/>
        </w:trPr>
        <w:tc>
          <w:tcPr>
            <w:tcW w:w="6082" w:type="dxa"/>
          </w:tcPr>
          <w:p w14:paraId="7EABD2FC" w14:textId="6BA99106" w:rsidR="00A56827" w:rsidRPr="001A4A7E" w:rsidRDefault="00A56827" w:rsidP="008C1D1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1116" w:type="dxa"/>
          </w:tcPr>
          <w:p w14:paraId="17853DF0" w14:textId="07EED534" w:rsidR="00A56827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316" w:type="dxa"/>
            <w:tcMar>
              <w:left w:w="216" w:type="dxa"/>
              <w:right w:w="216" w:type="dxa"/>
            </w:tcMar>
          </w:tcPr>
          <w:p w14:paraId="7F2896FA" w14:textId="762EFD7F" w:rsidR="00A56827" w:rsidRPr="001A4A7E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566" w:type="dxa"/>
            <w:tcMar>
              <w:left w:w="216" w:type="dxa"/>
              <w:right w:w="216" w:type="dxa"/>
            </w:tcMar>
          </w:tcPr>
          <w:p w14:paraId="5334FED6" w14:textId="752D2D44" w:rsidR="00A56827" w:rsidRPr="001A4A7E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A56827" w:rsidRPr="001A4A7E" w14:paraId="2CB7E165" w14:textId="77777777" w:rsidTr="00A56827">
        <w:trPr>
          <w:trHeight w:val="288"/>
        </w:trPr>
        <w:tc>
          <w:tcPr>
            <w:tcW w:w="6082" w:type="dxa"/>
          </w:tcPr>
          <w:p w14:paraId="378BA359" w14:textId="09BDB997" w:rsidR="00A56827" w:rsidRDefault="00A56827" w:rsidP="008C1D1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1116" w:type="dxa"/>
          </w:tcPr>
          <w:p w14:paraId="0CB05E34" w14:textId="77777777" w:rsidR="00A56827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316" w:type="dxa"/>
            <w:tcMar>
              <w:left w:w="216" w:type="dxa"/>
              <w:right w:w="216" w:type="dxa"/>
            </w:tcMar>
          </w:tcPr>
          <w:p w14:paraId="2768F7E4" w14:textId="6DA5CCD8" w:rsidR="00A56827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66" w:type="dxa"/>
            <w:tcMar>
              <w:left w:w="216" w:type="dxa"/>
              <w:right w:w="216" w:type="dxa"/>
            </w:tcMar>
          </w:tcPr>
          <w:p w14:paraId="00FAB329" w14:textId="77777777" w:rsidR="00A56827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A56827" w:rsidRPr="001A4A7E" w14:paraId="2952F892" w14:textId="77777777" w:rsidTr="00A56827">
        <w:trPr>
          <w:trHeight w:val="288"/>
        </w:trPr>
        <w:tc>
          <w:tcPr>
            <w:tcW w:w="6082" w:type="dxa"/>
            <w:tcBorders>
              <w:left w:val="nil"/>
              <w:bottom w:val="nil"/>
              <w:right w:val="nil"/>
            </w:tcBorders>
          </w:tcPr>
          <w:p w14:paraId="291B12AF" w14:textId="77777777" w:rsidR="00A56827" w:rsidRPr="001A4A7E" w:rsidRDefault="00A56827" w:rsidP="008C1D1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</w:tcPr>
          <w:p w14:paraId="48C78B57" w14:textId="77777777" w:rsidR="00A56827" w:rsidRDefault="00A56827" w:rsidP="008C1D1B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7078F5411B3494AB1CFA90BD6F17E34"/>
            </w:placeholder>
            <w:temporary/>
            <w:showingPlcHdr/>
            <w15:appearance w15:val="hidden"/>
          </w:sdtPr>
          <w:sdtContent>
            <w:tc>
              <w:tcPr>
                <w:tcW w:w="1316" w:type="dxa"/>
                <w:tcBorders>
                  <w:left w:val="nil"/>
                  <w:bottom w:val="nil"/>
                </w:tcBorders>
              </w:tcPr>
              <w:p w14:paraId="74726B46" w14:textId="651A9B5F" w:rsidR="00A56827" w:rsidRPr="001A4A7E" w:rsidRDefault="00A56827" w:rsidP="008C1D1B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66" w:type="dxa"/>
            <w:tcMar>
              <w:left w:w="216" w:type="dxa"/>
              <w:right w:w="216" w:type="dxa"/>
            </w:tcMar>
          </w:tcPr>
          <w:p w14:paraId="648A5104" w14:textId="0614B4E7" w:rsidR="00A56827" w:rsidRPr="001A4A7E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A56827" w:rsidRPr="001A4A7E" w14:paraId="0979C605" w14:textId="77777777" w:rsidTr="00A56827">
        <w:trPr>
          <w:trHeight w:val="288"/>
        </w:trPr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A56827" w:rsidRPr="001A4A7E" w:rsidRDefault="00A56827" w:rsidP="008C1D1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5D0491A" w14:textId="77777777" w:rsidR="00A56827" w:rsidRDefault="00A56827" w:rsidP="008C1D1B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356E7D36938A40719DA2EF38BA3C0CDD"/>
            </w:placeholder>
            <w:temporary/>
            <w:showingPlcHdr/>
            <w15:appearance w15:val="hidden"/>
          </w:sdtPr>
          <w:sdtContent>
            <w:tc>
              <w:tcPr>
                <w:tcW w:w="1316" w:type="dxa"/>
                <w:tcBorders>
                  <w:top w:val="nil"/>
                  <w:left w:val="nil"/>
                  <w:bottom w:val="nil"/>
                </w:tcBorders>
              </w:tcPr>
              <w:p w14:paraId="726CB6D5" w14:textId="2A395DCD" w:rsidR="00A56827" w:rsidRPr="001A4A7E" w:rsidRDefault="00A56827" w:rsidP="008C1D1B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566" w:type="dxa"/>
            <w:tcMar>
              <w:left w:w="216" w:type="dxa"/>
              <w:right w:w="216" w:type="dxa"/>
            </w:tcMar>
          </w:tcPr>
          <w:p w14:paraId="4FAF0C5A" w14:textId="25EB06CC" w:rsidR="00A56827" w:rsidRPr="001A4A7E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A56827" w:rsidRPr="001A4A7E" w14:paraId="2C1CCD83" w14:textId="77777777" w:rsidTr="00A56827">
        <w:trPr>
          <w:trHeight w:val="288"/>
        </w:trPr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A56827" w:rsidRPr="001A4A7E" w:rsidRDefault="00A56827" w:rsidP="008C1D1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DAFCB55" w14:textId="77777777" w:rsidR="00A56827" w:rsidRDefault="00A56827" w:rsidP="008C1D1B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19E8512BFAE0467E9F3D60D5D16018B1"/>
            </w:placeholder>
            <w:temporary/>
            <w:showingPlcHdr/>
            <w15:appearance w15:val="hidden"/>
          </w:sdtPr>
          <w:sdtContent>
            <w:tc>
              <w:tcPr>
                <w:tcW w:w="1316" w:type="dxa"/>
                <w:tcBorders>
                  <w:top w:val="nil"/>
                  <w:left w:val="nil"/>
                  <w:bottom w:val="nil"/>
                </w:tcBorders>
              </w:tcPr>
              <w:p w14:paraId="05753500" w14:textId="52915D29" w:rsidR="00A56827" w:rsidRPr="001A4A7E" w:rsidRDefault="00A56827" w:rsidP="008C1D1B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66" w:type="dxa"/>
            <w:tcMar>
              <w:left w:w="216" w:type="dxa"/>
              <w:right w:w="216" w:type="dxa"/>
            </w:tcMar>
          </w:tcPr>
          <w:p w14:paraId="7C7EEB7B" w14:textId="7A8929D7" w:rsidR="00A56827" w:rsidRPr="001A4A7E" w:rsidRDefault="00A56827" w:rsidP="008C1D1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C0DF" w14:textId="77777777" w:rsidR="002C556C" w:rsidRDefault="002C556C" w:rsidP="00DA124E">
      <w:r>
        <w:separator/>
      </w:r>
    </w:p>
  </w:endnote>
  <w:endnote w:type="continuationSeparator" w:id="0">
    <w:p w14:paraId="150972A1" w14:textId="77777777" w:rsidR="002C556C" w:rsidRDefault="002C556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EEA3" w14:textId="77777777" w:rsidR="002C556C" w:rsidRDefault="002C556C" w:rsidP="00DA124E">
      <w:r>
        <w:separator/>
      </w:r>
    </w:p>
  </w:footnote>
  <w:footnote w:type="continuationSeparator" w:id="0">
    <w:p w14:paraId="6DF84A21" w14:textId="77777777" w:rsidR="002C556C" w:rsidRDefault="002C556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1826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C556C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F68BE"/>
    <w:rsid w:val="00767D7F"/>
    <w:rsid w:val="007A2DFF"/>
    <w:rsid w:val="00846FB5"/>
    <w:rsid w:val="00865239"/>
    <w:rsid w:val="008C1D1B"/>
    <w:rsid w:val="009F3F74"/>
    <w:rsid w:val="00A2654F"/>
    <w:rsid w:val="00A56827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7C6E34F6654322BA945A1C497E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F0D03-9AB4-4AFB-9A43-44C7D218E7A1}"/>
      </w:docPartPr>
      <w:docPartBody>
        <w:p w:rsidR="00000000" w:rsidRDefault="00A85D72" w:rsidP="00A85D72">
          <w:pPr>
            <w:pStyle w:val="957C6E34F6654322BA945A1C497E1471"/>
          </w:pPr>
          <w:r>
            <w:t>Description</w:t>
          </w:r>
        </w:p>
      </w:docPartBody>
    </w:docPart>
    <w:docPart>
      <w:docPartPr>
        <w:name w:val="1D17AA6312F5478BA3F99B82C2F66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51A6-40FB-4F28-918F-7BE3AE0F5D6D}"/>
      </w:docPartPr>
      <w:docPartBody>
        <w:p w:rsidR="00000000" w:rsidRDefault="00A85D72" w:rsidP="00A85D72">
          <w:pPr>
            <w:pStyle w:val="1D17AA6312F5478BA3F99B82C2F66921"/>
          </w:pPr>
          <w:r>
            <w:t>Unit Price</w:t>
          </w:r>
        </w:p>
      </w:docPartBody>
    </w:docPart>
    <w:docPart>
      <w:docPartPr>
        <w:name w:val="97078F5411B3494AB1CFA90BD6F17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5C1AE-D4F1-472D-B8BF-33C39BC0036F}"/>
      </w:docPartPr>
      <w:docPartBody>
        <w:p w:rsidR="00000000" w:rsidRDefault="00A85D72" w:rsidP="00A85D72">
          <w:pPr>
            <w:pStyle w:val="97078F5411B3494AB1CFA90BD6F17E34"/>
          </w:pPr>
          <w:r>
            <w:t>Subtotal</w:t>
          </w:r>
        </w:p>
      </w:docPartBody>
    </w:docPart>
    <w:docPart>
      <w:docPartPr>
        <w:name w:val="356E7D36938A40719DA2EF38BA3C0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3B85F-50EF-493A-AA56-EA36A5CB82D0}"/>
      </w:docPartPr>
      <w:docPartBody>
        <w:p w:rsidR="00000000" w:rsidRDefault="00A85D72" w:rsidP="00A85D72">
          <w:pPr>
            <w:pStyle w:val="356E7D36938A40719DA2EF38BA3C0CDD"/>
          </w:pPr>
          <w:r>
            <w:t>Sales Tax</w:t>
          </w:r>
        </w:p>
      </w:docPartBody>
    </w:docPart>
    <w:docPart>
      <w:docPartPr>
        <w:name w:val="19E8512BFAE0467E9F3D60D5D1601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7F5-8DD4-41D7-98B8-D53C05501158}"/>
      </w:docPartPr>
      <w:docPartBody>
        <w:p w:rsidR="00000000" w:rsidRDefault="00A85D72" w:rsidP="00A85D72">
          <w:pPr>
            <w:pStyle w:val="19E8512BFAE0467E9F3D60D5D16018B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7E7B16"/>
    <w:rsid w:val="0087499A"/>
    <w:rsid w:val="009B2FD3"/>
    <w:rsid w:val="00A85D72"/>
    <w:rsid w:val="00D664EE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5803D2A724A889FAFB3BEDA6E0825">
    <w:name w:val="3AE5803D2A724A889FAFB3BEDA6E0825"/>
    <w:rsid w:val="00A85D72"/>
    <w:rPr>
      <w:lang w:val="en-IN" w:eastAsia="en-IN"/>
    </w:rPr>
  </w:style>
  <w:style w:type="paragraph" w:customStyle="1" w:styleId="957C6E34F6654322BA945A1C497E1471">
    <w:name w:val="957C6E34F6654322BA945A1C497E1471"/>
    <w:rsid w:val="00A85D72"/>
    <w:rPr>
      <w:lang w:val="en-IN" w:eastAsia="en-IN"/>
    </w:rPr>
  </w:style>
  <w:style w:type="paragraph" w:customStyle="1" w:styleId="1D17AA6312F5478BA3F99B82C2F66921">
    <w:name w:val="1D17AA6312F5478BA3F99B82C2F66921"/>
    <w:rsid w:val="00A85D72"/>
    <w:rPr>
      <w:lang w:val="en-IN" w:eastAsia="en-IN"/>
    </w:rPr>
  </w:style>
  <w:style w:type="paragraph" w:customStyle="1" w:styleId="97078F5411B3494AB1CFA90BD6F17E34">
    <w:name w:val="97078F5411B3494AB1CFA90BD6F17E34"/>
    <w:rsid w:val="00A85D72"/>
    <w:rPr>
      <w:lang w:val="en-IN" w:eastAsia="en-IN"/>
    </w:rPr>
  </w:style>
  <w:style w:type="paragraph" w:customStyle="1" w:styleId="356E7D36938A40719DA2EF38BA3C0CDD">
    <w:name w:val="356E7D36938A40719DA2EF38BA3C0CDD"/>
    <w:rsid w:val="00A85D72"/>
    <w:rPr>
      <w:lang w:val="en-IN" w:eastAsia="en-IN"/>
    </w:rPr>
  </w:style>
  <w:style w:type="paragraph" w:customStyle="1" w:styleId="19E8512BFAE0467E9F3D60D5D16018B1">
    <w:name w:val="19E8512BFAE0467E9F3D60D5D16018B1"/>
    <w:rsid w:val="00A85D72"/>
    <w:rPr>
      <w:lang w:val="en-IN" w:eastAsia="en-IN"/>
    </w:rPr>
  </w:style>
  <w:style w:type="paragraph" w:customStyle="1" w:styleId="42CE350D52AA49C193213755C55B3E65">
    <w:name w:val="42CE350D52AA49C193213755C55B3E65"/>
    <w:rsid w:val="00D664EE"/>
    <w:rPr>
      <w:lang w:val="en-IN" w:eastAsia="en-IN"/>
    </w:rPr>
  </w:style>
  <w:style w:type="paragraph" w:customStyle="1" w:styleId="973C2ACB12F542F58BE0E8D17DCA3F89">
    <w:name w:val="973C2ACB12F542F58BE0E8D17DCA3F89"/>
    <w:rsid w:val="00D664EE"/>
    <w:rPr>
      <w:lang w:val="en-IN" w:eastAsia="en-IN"/>
    </w:rPr>
  </w:style>
  <w:style w:type="paragraph" w:customStyle="1" w:styleId="F0D8BE3673EC439CB067359A0A24632D">
    <w:name w:val="F0D8BE3673EC439CB067359A0A24632D"/>
    <w:rsid w:val="00D664EE"/>
    <w:rPr>
      <w:lang w:val="en-IN" w:eastAsia="en-IN"/>
    </w:rPr>
  </w:style>
  <w:style w:type="paragraph" w:customStyle="1" w:styleId="0DF3DFF57CEE42A896C2DDFCF18939D1">
    <w:name w:val="0DF3DFF57CEE42A896C2DDFCF18939D1"/>
    <w:rsid w:val="00D664EE"/>
    <w:rPr>
      <w:lang w:val="en-IN" w:eastAsia="en-IN"/>
    </w:rPr>
  </w:style>
  <w:style w:type="paragraph" w:customStyle="1" w:styleId="C145A753FE294CB7AC0A8882822B70BF">
    <w:name w:val="C145A753FE294CB7AC0A8882822B70BF"/>
    <w:rsid w:val="00D664EE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Ragul J</cp:lastModifiedBy>
  <cp:revision>4</cp:revision>
  <dcterms:created xsi:type="dcterms:W3CDTF">2023-11-12T13:58:00Z</dcterms:created>
  <dcterms:modified xsi:type="dcterms:W3CDTF">2023-11-12T14:03:00Z</dcterms:modified>
  <cp:category/>
  <cp:version/>
</cp:coreProperties>
</file>